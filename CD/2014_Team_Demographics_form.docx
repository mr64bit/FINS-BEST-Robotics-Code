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DF" w:rsidRDefault="00835BF1" w:rsidP="004255BD">
      <w:pPr>
        <w:rPr>
          <w:rFonts w:ascii="Arial" w:hAnsi="Arial" w:cs="Arial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81pt;height:59.8pt;z-index:-1;mso-position-horizontal:left;mso-position-vertical:top;mso-position-vertical-relative:margin" o:allowincell="f">
            <v:imagedata r:id="rId7" o:title="BestMan - quality print"/>
            <w10:wrap anchory="margin"/>
          </v:shape>
        </w:pict>
      </w:r>
    </w:p>
    <w:p w:rsidR="004A44DF" w:rsidRDefault="004A44DF">
      <w:pPr>
        <w:rPr>
          <w:rFonts w:ascii="Arial" w:hAnsi="Arial" w:cs="Arial"/>
        </w:rPr>
      </w:pPr>
    </w:p>
    <w:p w:rsidR="004A44DF" w:rsidRPr="004255BD" w:rsidRDefault="004A44DF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4255BD">
        <w:rPr>
          <w:rFonts w:ascii="Arial" w:hAnsi="Arial" w:cs="Arial"/>
          <w:b/>
          <w:sz w:val="28"/>
          <w:szCs w:val="28"/>
        </w:rPr>
        <w:t>BEST Team Demographics</w:t>
      </w:r>
      <w:r w:rsidR="008E1C34">
        <w:rPr>
          <w:rFonts w:ascii="Arial" w:hAnsi="Arial" w:cs="Arial"/>
          <w:b/>
          <w:sz w:val="28"/>
          <w:szCs w:val="28"/>
        </w:rPr>
        <w:t xml:space="preserve"> - 2014</w:t>
      </w:r>
    </w:p>
    <w:p w:rsidR="004A44DF" w:rsidRPr="004255BD" w:rsidRDefault="004A44DF">
      <w:pPr>
        <w:jc w:val="center"/>
        <w:rPr>
          <w:rFonts w:ascii="Arial" w:hAnsi="Arial" w:cs="Arial"/>
          <w:b/>
          <w:sz w:val="20"/>
          <w:szCs w:val="20"/>
        </w:rPr>
      </w:pPr>
    </w:p>
    <w:p w:rsidR="004255BD" w:rsidRPr="004255BD" w:rsidRDefault="004255BD">
      <w:pPr>
        <w:rPr>
          <w:rFonts w:ascii="Arial" w:hAnsi="Arial" w:cs="Arial"/>
          <w:sz w:val="20"/>
          <w:szCs w:val="20"/>
        </w:rPr>
      </w:pPr>
    </w:p>
    <w:p w:rsidR="004A44DF" w:rsidRDefault="00510D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4255BD">
        <w:rPr>
          <w:rFonts w:ascii="Arial" w:hAnsi="Arial" w:cs="Arial"/>
          <w:sz w:val="20"/>
          <w:szCs w:val="20"/>
        </w:rPr>
        <w:t xml:space="preserve">ubmission of this completed form is </w:t>
      </w:r>
      <w:r w:rsidR="004A44DF" w:rsidRPr="00F158A6">
        <w:rPr>
          <w:rFonts w:ascii="Arial" w:hAnsi="Arial" w:cs="Arial"/>
          <w:b/>
          <w:i/>
          <w:sz w:val="20"/>
          <w:szCs w:val="20"/>
          <w:u w:val="single"/>
        </w:rPr>
        <w:t>required</w:t>
      </w:r>
      <w:r w:rsidR="004A44DF" w:rsidRPr="00F158A6">
        <w:rPr>
          <w:rFonts w:ascii="Arial" w:hAnsi="Arial" w:cs="Arial"/>
          <w:sz w:val="20"/>
          <w:szCs w:val="20"/>
        </w:rPr>
        <w:t xml:space="preserve"> </w:t>
      </w:r>
      <w:r w:rsidR="0055737A">
        <w:rPr>
          <w:rFonts w:ascii="Arial" w:hAnsi="Arial" w:cs="Arial"/>
          <w:sz w:val="20"/>
          <w:szCs w:val="20"/>
        </w:rPr>
        <w:t xml:space="preserve">as </w:t>
      </w:r>
      <w:r w:rsidR="004A44DF" w:rsidRPr="00F158A6">
        <w:rPr>
          <w:rFonts w:ascii="Arial" w:hAnsi="Arial" w:cs="Arial"/>
          <w:sz w:val="20"/>
          <w:szCs w:val="20"/>
        </w:rPr>
        <w:t xml:space="preserve">part of the </w:t>
      </w:r>
      <w:r w:rsidR="004A44DF" w:rsidRPr="00F158A6">
        <w:rPr>
          <w:rFonts w:ascii="Arial" w:hAnsi="Arial" w:cs="Arial"/>
          <w:b/>
          <w:sz w:val="20"/>
          <w:szCs w:val="20"/>
        </w:rPr>
        <w:t xml:space="preserve">Project </w:t>
      </w:r>
      <w:r w:rsidR="006C4C31" w:rsidRPr="00F158A6">
        <w:rPr>
          <w:rFonts w:ascii="Arial" w:hAnsi="Arial" w:cs="Arial"/>
          <w:b/>
          <w:sz w:val="20"/>
          <w:szCs w:val="20"/>
        </w:rPr>
        <w:t>Engineering</w:t>
      </w:r>
      <w:r w:rsidR="004A44DF" w:rsidRPr="00F158A6">
        <w:rPr>
          <w:rFonts w:ascii="Arial" w:hAnsi="Arial" w:cs="Arial"/>
          <w:b/>
          <w:sz w:val="20"/>
          <w:szCs w:val="20"/>
        </w:rPr>
        <w:t xml:space="preserve"> Notebook</w:t>
      </w:r>
      <w:r w:rsidR="00CA5BE2" w:rsidRPr="00F158A6">
        <w:rPr>
          <w:rFonts w:ascii="Arial" w:hAnsi="Arial" w:cs="Arial"/>
          <w:sz w:val="20"/>
          <w:szCs w:val="20"/>
        </w:rPr>
        <w:t xml:space="preserve"> submitted at the local hub compet</w:t>
      </w:r>
      <w:r w:rsidR="00F50169">
        <w:rPr>
          <w:rFonts w:ascii="Arial" w:hAnsi="Arial" w:cs="Arial"/>
          <w:sz w:val="20"/>
          <w:szCs w:val="20"/>
        </w:rPr>
        <w:t>ition</w:t>
      </w:r>
      <w:r w:rsidR="004A44DF" w:rsidRPr="00F158A6">
        <w:rPr>
          <w:rFonts w:ascii="Arial" w:hAnsi="Arial" w:cs="Arial"/>
          <w:sz w:val="20"/>
          <w:szCs w:val="20"/>
        </w:rPr>
        <w:t>.</w:t>
      </w:r>
      <w:r w:rsidR="0055737A">
        <w:rPr>
          <w:rFonts w:ascii="Arial" w:hAnsi="Arial" w:cs="Arial"/>
          <w:sz w:val="20"/>
          <w:szCs w:val="20"/>
        </w:rPr>
        <w:t xml:space="preserve"> We request that it</w:t>
      </w:r>
      <w:r w:rsidR="004A44DF" w:rsidRPr="00F401C2">
        <w:rPr>
          <w:rFonts w:ascii="Arial" w:hAnsi="Arial" w:cs="Arial"/>
          <w:b/>
          <w:sz w:val="20"/>
          <w:szCs w:val="20"/>
        </w:rPr>
        <w:t xml:space="preserve"> be completed just prior to submission of the notebook</w:t>
      </w:r>
      <w:r w:rsidR="00F401C2" w:rsidRPr="00F401C2">
        <w:rPr>
          <w:rFonts w:ascii="Arial" w:hAnsi="Arial" w:cs="Arial"/>
          <w:b/>
          <w:sz w:val="20"/>
          <w:szCs w:val="20"/>
        </w:rPr>
        <w:t xml:space="preserve"> for judging.</w:t>
      </w:r>
    </w:p>
    <w:p w:rsidR="00B506B0" w:rsidRDefault="00B506B0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265" w:tblpY="30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18"/>
      </w:tblGrid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1E06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School Name:</w:t>
            </w:r>
            <w:r w:rsidR="00CD24B1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City/State: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1E06D5" w:rsidP="001E06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Most correctly describes school location: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Rural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Urban/City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Sub-urban    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Pr="00F158A6" w:rsidRDefault="00B506B0" w:rsidP="00B506B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Public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Private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Home school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Other: 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Type of school (check the box):    </w:t>
            </w:r>
          </w:p>
          <w:p w:rsidR="00B506B0" w:rsidRDefault="00B506B0" w:rsidP="00B506B0">
            <w:pPr>
              <w:spacing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Middle/Jr. High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High School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K-12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Other:  </w:t>
            </w:r>
          </w:p>
        </w:tc>
      </w:tr>
      <w:tr w:rsidR="00B506B0" w:rsidTr="00B506B0">
        <w:trPr>
          <w:trHeight w:val="457"/>
        </w:trPr>
        <w:tc>
          <w:tcPr>
            <w:tcW w:w="9918" w:type="dxa"/>
            <w:vAlign w:val="center"/>
          </w:tcPr>
          <w:p w:rsidR="00B506B0" w:rsidRPr="008E2443" w:rsidRDefault="00B506B0" w:rsidP="00B506B0">
            <w:pPr>
              <w:spacing w:before="8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Which most appropriately describes the total student population at your school: </w:t>
            </w:r>
          </w:p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 to 399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400 to 799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800 to 1199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1200 to 2000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greater than 2000</w:t>
            </w:r>
          </w:p>
        </w:tc>
      </w:tr>
      <w:tr w:rsidR="00B506B0" w:rsidTr="00B506B0">
        <w:trPr>
          <w:trHeight w:val="457"/>
        </w:trPr>
        <w:tc>
          <w:tcPr>
            <w:tcW w:w="9918" w:type="dxa"/>
            <w:vAlign w:val="center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of students on BEST team by grade: </w:t>
            </w:r>
          </w:p>
          <w:p w:rsidR="00B506B0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 - 5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6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7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8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9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 10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  11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>:              12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  </w:t>
            </w:r>
          </w:p>
        </w:tc>
      </w:tr>
      <w:tr w:rsidR="00B506B0" w:rsidTr="00B506B0">
        <w:trPr>
          <w:trHeight w:val="1052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of students on BEST team by </w:t>
            </w:r>
            <w:r w:rsidRPr="008505B3">
              <w:rPr>
                <w:rFonts w:ascii="Arial" w:hAnsi="Arial" w:cs="Arial"/>
                <w:b/>
                <w:sz w:val="20"/>
                <w:szCs w:val="20"/>
              </w:rPr>
              <w:t>race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optional</w:t>
            </w:r>
            <w:r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  <w:p w:rsidR="00B506B0" w:rsidRPr="00BB47FA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African-American:           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Asian American:                    Hispanic:                    Native American:</w:t>
            </w:r>
          </w:p>
          <w:p w:rsidR="00B506B0" w:rsidRDefault="00B506B0" w:rsidP="00B506B0">
            <w:pPr>
              <w:spacing w:before="8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White:                    Other:</w:t>
            </w:r>
          </w:p>
        </w:tc>
      </w:tr>
      <w:tr w:rsidR="00B506B0" w:rsidTr="00B506B0">
        <w:trPr>
          <w:trHeight w:val="710"/>
        </w:trPr>
        <w:tc>
          <w:tcPr>
            <w:tcW w:w="9918" w:type="dxa"/>
            <w:vAlign w:val="center"/>
          </w:tcPr>
          <w:p w:rsidR="001E06D5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number of students on BEST team:</w:t>
            </w:r>
          </w:p>
          <w:p w:rsidR="00B506B0" w:rsidRDefault="00B506B0" w:rsidP="001E06D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Number of males: _________      Number of females: _______</w:t>
            </w:r>
          </w:p>
        </w:tc>
      </w:tr>
      <w:tr w:rsidR="00B506B0" w:rsidTr="00B506B0">
        <w:trPr>
          <w:trHeight w:val="710"/>
        </w:trPr>
        <w:tc>
          <w:tcPr>
            <w:tcW w:w="9918" w:type="dxa"/>
          </w:tcPr>
          <w:p w:rsidR="00B506B0" w:rsidRPr="00BB47FA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robot: __________      </w:t>
            </w:r>
          </w:p>
          <w:p w:rsidR="00B506B0" w:rsidRDefault="00B506B0" w:rsidP="00B506B0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male:  _________                  Total female: _________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students who worked on the BEST Award: _________                   </w:t>
            </w:r>
          </w:p>
          <w:p w:rsidR="00B506B0" w:rsidRDefault="00B506B0" w:rsidP="00B506B0">
            <w:pPr>
              <w:spacing w:before="120" w:after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male:  ________                Total female:  _________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1E06D5">
            <w:pPr>
              <w:spacing w:before="8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Approximate number of students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on your BEST team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likely to pursue careers in engineering, science, math, or technology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: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Total # of male:                    Total # of female:</w:t>
            </w:r>
          </w:p>
        </w:tc>
      </w:tr>
      <w:tr w:rsidR="00B506B0" w:rsidTr="00B506B0">
        <w:trPr>
          <w:trHeight w:val="432"/>
        </w:trPr>
        <w:tc>
          <w:tcPr>
            <w:tcW w:w="9918" w:type="dxa"/>
            <w:vAlign w:val="center"/>
          </w:tcPr>
          <w:p w:rsidR="00B506B0" w:rsidRDefault="00B506B0" w:rsidP="00B506B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Total number of adult mentors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assisting your BEST team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(NOT including teachers):</w:t>
            </w:r>
          </w:p>
        </w:tc>
      </w:tr>
      <w:tr w:rsidR="00B506B0" w:rsidTr="00B506B0">
        <w:trPr>
          <w:trHeight w:val="728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This year, </w:t>
            </w:r>
            <w:r w:rsidRPr="001E06D5">
              <w:rPr>
                <w:rFonts w:ascii="Arial" w:hAnsi="Arial" w:cs="Arial"/>
                <w:b/>
                <w:sz w:val="20"/>
                <w:szCs w:val="20"/>
              </w:rPr>
              <w:t>is BEST being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integrated into any STEM (Science, Technology, Engineering, Math) curricula at your school?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YES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  </w:t>
            </w:r>
          </w:p>
        </w:tc>
      </w:tr>
      <w:tr w:rsidR="00B506B0" w:rsidTr="00B506B0">
        <w:trPr>
          <w:trHeight w:val="845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 a direct result of participation in BEST, has your school adopted/developed an engineering course(s) or curriculum?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YES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N/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>A (</w:t>
            </w:r>
            <w:r>
              <w:rPr>
                <w:rFonts w:ascii="Arial" w:hAnsi="Arial" w:cs="Arial"/>
                <w:b/>
                <w:sz w:val="20"/>
                <w:szCs w:val="20"/>
              </w:rPr>
              <w:t>our school does not offer engineering courses/curr.)</w:t>
            </w:r>
          </w:p>
        </w:tc>
      </w:tr>
      <w:tr w:rsidR="00B506B0" w:rsidTr="00B506B0">
        <w:trPr>
          <w:trHeight w:val="845"/>
        </w:trPr>
        <w:tc>
          <w:tcPr>
            <w:tcW w:w="9918" w:type="dxa"/>
          </w:tcPr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 the software provided by BEST Robotics, our team/school used the following (check all that apply):</w:t>
            </w:r>
          </w:p>
          <w:p w:rsidR="00B506B0" w:rsidRDefault="00B506B0" w:rsidP="00B506B0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SolidWorks  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MathWorks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Simulink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easyCv4 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1E06D5">
              <w:rPr>
                <w:rFonts w:ascii="Arial" w:hAnsi="Arial" w:cs="Arial"/>
                <w:b/>
                <w:sz w:val="20"/>
                <w:szCs w:val="20"/>
              </w:rPr>
              <w:t>RobotC</w:t>
            </w:r>
            <w:proofErr w:type="spellEnd"/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506B0" w:rsidRDefault="00B506B0" w:rsidP="001E06D5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Mathematica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HSM Works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DE52EF"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sym w:font="Symbol" w:char="F07F"/>
            </w:r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="001E06D5" w:rsidRPr="001E06D5">
              <w:rPr>
                <w:rFonts w:ascii="Arial" w:hAnsi="Arial" w:cs="Arial"/>
                <w:b/>
                <w:sz w:val="20"/>
                <w:szCs w:val="20"/>
              </w:rPr>
              <w:t>InspirTech</w:t>
            </w:r>
            <w:proofErr w:type="spellEnd"/>
            <w:r w:rsidR="001E06D5">
              <w:rPr>
                <w:rFonts w:ascii="Arial" w:hAnsi="Arial" w:cs="Arial"/>
                <w:b/>
                <w:sz w:val="20"/>
                <w:szCs w:val="20"/>
              </w:rPr>
              <w:t xml:space="preserve"> (SolidWorks Training)       </w:t>
            </w:r>
          </w:p>
        </w:tc>
      </w:tr>
    </w:tbl>
    <w:p w:rsidR="00B506B0" w:rsidRDefault="00B506B0">
      <w:pPr>
        <w:rPr>
          <w:rFonts w:ascii="Arial" w:hAnsi="Arial" w:cs="Arial"/>
          <w:b/>
          <w:sz w:val="20"/>
          <w:szCs w:val="20"/>
        </w:rPr>
      </w:pPr>
    </w:p>
    <w:sectPr w:rsidR="00B506B0" w:rsidSect="00B506B0">
      <w:footerReference w:type="default" r:id="rId8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BF1" w:rsidRDefault="00835BF1">
      <w:r>
        <w:separator/>
      </w:r>
    </w:p>
  </w:endnote>
  <w:endnote w:type="continuationSeparator" w:id="0">
    <w:p w:rsidR="00835BF1" w:rsidRDefault="0083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814" w:rsidRDefault="0016425B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</w:t>
    </w:r>
    <w:r w:rsidR="00326CD2">
      <w:rPr>
        <w:rFonts w:ascii="Arial" w:hAnsi="Arial" w:cs="Arial"/>
        <w:sz w:val="16"/>
        <w:szCs w:val="16"/>
      </w:rPr>
      <w:t xml:space="preserve">opyright © </w:t>
    </w:r>
    <w:r w:rsidR="005C7DCD">
      <w:rPr>
        <w:rFonts w:ascii="Arial" w:hAnsi="Arial" w:cs="Arial"/>
        <w:sz w:val="16"/>
        <w:szCs w:val="16"/>
      </w:rPr>
      <w:t>2014</w:t>
    </w:r>
    <w:r w:rsidR="00845814">
      <w:rPr>
        <w:rFonts w:ascii="Arial" w:hAnsi="Arial" w:cs="Arial"/>
        <w:sz w:val="16"/>
        <w:szCs w:val="16"/>
      </w:rPr>
      <w:t xml:space="preserve"> BEST Robotics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BF1" w:rsidRDefault="00835BF1">
      <w:r>
        <w:separator/>
      </w:r>
    </w:p>
  </w:footnote>
  <w:footnote w:type="continuationSeparator" w:id="0">
    <w:p w:rsidR="00835BF1" w:rsidRDefault="0083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FAB"/>
    <w:rsid w:val="000714B8"/>
    <w:rsid w:val="00095BEE"/>
    <w:rsid w:val="000D41BC"/>
    <w:rsid w:val="0016425B"/>
    <w:rsid w:val="00186322"/>
    <w:rsid w:val="001E06D5"/>
    <w:rsid w:val="002061BA"/>
    <w:rsid w:val="002E19DC"/>
    <w:rsid w:val="00326CD2"/>
    <w:rsid w:val="004255BD"/>
    <w:rsid w:val="00481C1C"/>
    <w:rsid w:val="004839E0"/>
    <w:rsid w:val="004A44DF"/>
    <w:rsid w:val="004B20CC"/>
    <w:rsid w:val="004E1DC3"/>
    <w:rsid w:val="005039BC"/>
    <w:rsid w:val="00510DAC"/>
    <w:rsid w:val="0055737A"/>
    <w:rsid w:val="005652E7"/>
    <w:rsid w:val="005C7DCD"/>
    <w:rsid w:val="005F1762"/>
    <w:rsid w:val="006C4C31"/>
    <w:rsid w:val="006F1692"/>
    <w:rsid w:val="006F7DED"/>
    <w:rsid w:val="007057CA"/>
    <w:rsid w:val="00775CEE"/>
    <w:rsid w:val="007C4A25"/>
    <w:rsid w:val="007C782F"/>
    <w:rsid w:val="007F09C2"/>
    <w:rsid w:val="00822533"/>
    <w:rsid w:val="008315BF"/>
    <w:rsid w:val="00835BF1"/>
    <w:rsid w:val="00845814"/>
    <w:rsid w:val="008505B3"/>
    <w:rsid w:val="008E1C34"/>
    <w:rsid w:val="008E2443"/>
    <w:rsid w:val="0090279F"/>
    <w:rsid w:val="009109E0"/>
    <w:rsid w:val="00954B9B"/>
    <w:rsid w:val="00967FAB"/>
    <w:rsid w:val="009B57A2"/>
    <w:rsid w:val="009E6879"/>
    <w:rsid w:val="00A01E7B"/>
    <w:rsid w:val="00A3313A"/>
    <w:rsid w:val="00AB00E3"/>
    <w:rsid w:val="00AD4C18"/>
    <w:rsid w:val="00AF1218"/>
    <w:rsid w:val="00B06542"/>
    <w:rsid w:val="00B506B0"/>
    <w:rsid w:val="00BB47FA"/>
    <w:rsid w:val="00C73A2D"/>
    <w:rsid w:val="00CA5BE2"/>
    <w:rsid w:val="00CB4CA8"/>
    <w:rsid w:val="00CD24B1"/>
    <w:rsid w:val="00CD47E1"/>
    <w:rsid w:val="00DE52EF"/>
    <w:rsid w:val="00E37AC7"/>
    <w:rsid w:val="00E80AC9"/>
    <w:rsid w:val="00F072DA"/>
    <w:rsid w:val="00F1160E"/>
    <w:rsid w:val="00F158A6"/>
    <w:rsid w:val="00F401C2"/>
    <w:rsid w:val="00F50169"/>
    <w:rsid w:val="00F57493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lankgw\Application%20Data\Microsoft\Templates\BEST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BEST Manual.dot</Template>
  <TotalTime>12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BECE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creator>George Blanks</dc:creator>
  <cp:lastModifiedBy>SchoolFiles</cp:lastModifiedBy>
  <cp:revision>4</cp:revision>
  <cp:lastPrinted>2005-08-10T14:43:00Z</cp:lastPrinted>
  <dcterms:created xsi:type="dcterms:W3CDTF">2014-07-05T20:02:00Z</dcterms:created>
  <dcterms:modified xsi:type="dcterms:W3CDTF">2014-07-26T21:31:00Z</dcterms:modified>
</cp:coreProperties>
</file>