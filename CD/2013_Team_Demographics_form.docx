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DF" w:rsidRPr="00495B92" w:rsidRDefault="00DD3446" w:rsidP="004255BD">
      <w:pPr>
        <w:rPr>
          <w:rFonts w:ascii="Arial" w:hAnsi="Arial" w:cs="Arial"/>
        </w:rPr>
      </w:pPr>
      <w:r w:rsidRPr="00495B9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81pt;height:59.8pt;z-index:-1;mso-position-horizontal:left;mso-position-vertical:top;mso-position-vertical-relative:margin" o:allowincell="f">
            <v:imagedata r:id="rId6" o:title="BestMan - quality print"/>
            <w10:wrap anchory="margin"/>
          </v:shape>
        </w:pict>
      </w:r>
    </w:p>
    <w:p w:rsidR="004A44DF" w:rsidRPr="00495B92" w:rsidRDefault="004A44DF">
      <w:pPr>
        <w:rPr>
          <w:rFonts w:ascii="Arial" w:hAnsi="Arial" w:cs="Arial"/>
        </w:rPr>
      </w:pPr>
    </w:p>
    <w:p w:rsidR="004A44DF" w:rsidRPr="00495B92" w:rsidRDefault="004A44DF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495B92">
        <w:rPr>
          <w:rFonts w:ascii="Arial" w:hAnsi="Arial" w:cs="Arial"/>
          <w:b/>
          <w:sz w:val="28"/>
          <w:szCs w:val="28"/>
        </w:rPr>
        <w:t>BEST Team Demographics</w:t>
      </w:r>
      <w:r w:rsidR="00326CD2" w:rsidRPr="00495B92">
        <w:rPr>
          <w:rFonts w:ascii="Arial" w:hAnsi="Arial" w:cs="Arial"/>
          <w:b/>
          <w:sz w:val="28"/>
          <w:szCs w:val="28"/>
        </w:rPr>
        <w:t xml:space="preserve"> - 2013</w:t>
      </w:r>
      <w:bookmarkStart w:id="0" w:name="_GoBack"/>
      <w:bookmarkEnd w:id="0"/>
    </w:p>
    <w:p w:rsidR="004A44DF" w:rsidRPr="00495B92" w:rsidRDefault="004A44DF">
      <w:pPr>
        <w:jc w:val="center"/>
        <w:rPr>
          <w:rFonts w:ascii="Arial" w:hAnsi="Arial" w:cs="Arial"/>
          <w:b/>
          <w:sz w:val="20"/>
          <w:szCs w:val="20"/>
        </w:rPr>
      </w:pPr>
    </w:p>
    <w:p w:rsidR="004255BD" w:rsidRPr="00495B92" w:rsidRDefault="004255BD">
      <w:pPr>
        <w:rPr>
          <w:rFonts w:ascii="Arial" w:hAnsi="Arial" w:cs="Arial"/>
          <w:sz w:val="20"/>
          <w:szCs w:val="20"/>
        </w:rPr>
      </w:pPr>
    </w:p>
    <w:p w:rsidR="004A44DF" w:rsidRPr="00495B92" w:rsidRDefault="00510DAC">
      <w:pPr>
        <w:rPr>
          <w:rFonts w:ascii="Arial" w:hAnsi="Arial" w:cs="Arial"/>
          <w:b/>
          <w:sz w:val="20"/>
          <w:szCs w:val="20"/>
        </w:rPr>
      </w:pPr>
      <w:r w:rsidRPr="00495B92">
        <w:rPr>
          <w:rFonts w:ascii="Arial" w:hAnsi="Arial" w:cs="Arial"/>
          <w:sz w:val="20"/>
          <w:szCs w:val="20"/>
        </w:rPr>
        <w:t>S</w:t>
      </w:r>
      <w:r w:rsidR="004255BD" w:rsidRPr="00495B92">
        <w:rPr>
          <w:rFonts w:ascii="Arial" w:hAnsi="Arial" w:cs="Arial"/>
          <w:sz w:val="20"/>
          <w:szCs w:val="20"/>
        </w:rPr>
        <w:t xml:space="preserve">ubmission of this completed form is </w:t>
      </w:r>
      <w:r w:rsidR="004A44DF" w:rsidRPr="00495B92">
        <w:rPr>
          <w:rFonts w:ascii="Arial" w:hAnsi="Arial" w:cs="Arial"/>
          <w:b/>
          <w:i/>
          <w:sz w:val="20"/>
          <w:szCs w:val="20"/>
          <w:u w:val="single"/>
        </w:rPr>
        <w:t>required</w:t>
      </w:r>
      <w:r w:rsidR="004A44DF" w:rsidRPr="00495B92">
        <w:rPr>
          <w:rFonts w:ascii="Arial" w:hAnsi="Arial" w:cs="Arial"/>
          <w:sz w:val="20"/>
          <w:szCs w:val="20"/>
        </w:rPr>
        <w:t xml:space="preserve"> </w:t>
      </w:r>
      <w:r w:rsidR="0055737A" w:rsidRPr="00495B92">
        <w:rPr>
          <w:rFonts w:ascii="Arial" w:hAnsi="Arial" w:cs="Arial"/>
          <w:sz w:val="20"/>
          <w:szCs w:val="20"/>
        </w:rPr>
        <w:t xml:space="preserve">as </w:t>
      </w:r>
      <w:r w:rsidR="004A44DF" w:rsidRPr="00495B92">
        <w:rPr>
          <w:rFonts w:ascii="Arial" w:hAnsi="Arial" w:cs="Arial"/>
          <w:sz w:val="20"/>
          <w:szCs w:val="20"/>
        </w:rPr>
        <w:t xml:space="preserve">part of the </w:t>
      </w:r>
      <w:r w:rsidR="004A44DF" w:rsidRPr="00495B92">
        <w:rPr>
          <w:rFonts w:ascii="Arial" w:hAnsi="Arial" w:cs="Arial"/>
          <w:b/>
          <w:sz w:val="20"/>
          <w:szCs w:val="20"/>
        </w:rPr>
        <w:t xml:space="preserve">Project </w:t>
      </w:r>
      <w:r w:rsidR="006C4C31" w:rsidRPr="00495B92">
        <w:rPr>
          <w:rFonts w:ascii="Arial" w:hAnsi="Arial" w:cs="Arial"/>
          <w:b/>
          <w:sz w:val="20"/>
          <w:szCs w:val="20"/>
        </w:rPr>
        <w:t>Engineering</w:t>
      </w:r>
      <w:r w:rsidR="004A44DF" w:rsidRPr="00495B92">
        <w:rPr>
          <w:rFonts w:ascii="Arial" w:hAnsi="Arial" w:cs="Arial"/>
          <w:b/>
          <w:sz w:val="20"/>
          <w:szCs w:val="20"/>
        </w:rPr>
        <w:t xml:space="preserve"> Notebook</w:t>
      </w:r>
      <w:r w:rsidR="00CA5BE2" w:rsidRPr="00495B92">
        <w:rPr>
          <w:rFonts w:ascii="Arial" w:hAnsi="Arial" w:cs="Arial"/>
          <w:sz w:val="20"/>
          <w:szCs w:val="20"/>
        </w:rPr>
        <w:t xml:space="preserve"> submitted at the local hub compet</w:t>
      </w:r>
      <w:r w:rsidR="00F50169" w:rsidRPr="00495B92">
        <w:rPr>
          <w:rFonts w:ascii="Arial" w:hAnsi="Arial" w:cs="Arial"/>
          <w:sz w:val="20"/>
          <w:szCs w:val="20"/>
        </w:rPr>
        <w:t>ition</w:t>
      </w:r>
      <w:r w:rsidR="004A44DF" w:rsidRPr="00495B92">
        <w:rPr>
          <w:rFonts w:ascii="Arial" w:hAnsi="Arial" w:cs="Arial"/>
          <w:sz w:val="20"/>
          <w:szCs w:val="20"/>
        </w:rPr>
        <w:t>.</w:t>
      </w:r>
      <w:r w:rsidR="0055737A" w:rsidRPr="00495B92">
        <w:rPr>
          <w:rFonts w:ascii="Arial" w:hAnsi="Arial" w:cs="Arial"/>
          <w:sz w:val="20"/>
          <w:szCs w:val="20"/>
        </w:rPr>
        <w:t xml:space="preserve"> We request that it</w:t>
      </w:r>
      <w:r w:rsidR="004A44DF" w:rsidRPr="00495B92">
        <w:rPr>
          <w:rFonts w:ascii="Arial" w:hAnsi="Arial" w:cs="Arial"/>
          <w:b/>
          <w:sz w:val="20"/>
          <w:szCs w:val="20"/>
        </w:rPr>
        <w:t xml:space="preserve"> be completed just prior to submission of the notebook</w:t>
      </w:r>
      <w:r w:rsidR="00F401C2" w:rsidRPr="00495B92">
        <w:rPr>
          <w:rFonts w:ascii="Arial" w:hAnsi="Arial" w:cs="Arial"/>
          <w:b/>
          <w:sz w:val="20"/>
          <w:szCs w:val="20"/>
        </w:rPr>
        <w:t xml:space="preserve"> for judging.</w:t>
      </w:r>
    </w:p>
    <w:p w:rsidR="00B506B0" w:rsidRPr="00495B92" w:rsidRDefault="00B506B0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265" w:tblpY="3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18"/>
      </w:tblGrid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B506B0" w:rsidP="001E06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School Name:</w:t>
            </w:r>
            <w:r w:rsidR="00CD24B1"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City/State: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1E06D5" w:rsidP="001E06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Most correctly describes school location: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Rural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Urban/City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Sub-urban    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B506B0" w:rsidP="00B506B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Public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Private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Home school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Other: 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</w:t>
            </w:r>
          </w:p>
          <w:p w:rsidR="00B506B0" w:rsidRPr="00495B92" w:rsidRDefault="00B506B0" w:rsidP="00B506B0">
            <w:pPr>
              <w:spacing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Middle/Jr. High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High School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K-12    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Other:  </w:t>
            </w:r>
          </w:p>
        </w:tc>
      </w:tr>
      <w:tr w:rsidR="00B506B0" w:rsidRPr="00495B92" w:rsidTr="00B506B0">
        <w:trPr>
          <w:trHeight w:val="457"/>
        </w:trPr>
        <w:tc>
          <w:tcPr>
            <w:tcW w:w="9918" w:type="dxa"/>
            <w:vAlign w:val="center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Which most appropriately describes the total student population at your school: </w:t>
            </w:r>
          </w:p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1 to 399  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400 to 799 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800 to 1199  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1200 to 2000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greater than 2000</w:t>
            </w:r>
          </w:p>
        </w:tc>
      </w:tr>
      <w:tr w:rsidR="00B506B0" w:rsidRPr="00495B92" w:rsidTr="00B506B0">
        <w:trPr>
          <w:trHeight w:val="457"/>
        </w:trPr>
        <w:tc>
          <w:tcPr>
            <w:tcW w:w="9918" w:type="dxa"/>
            <w:vAlign w:val="center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Number of students on BEST team by grade: </w:t>
            </w:r>
          </w:p>
          <w:p w:rsidR="00B506B0" w:rsidRPr="00495B92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K - 5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6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7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8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9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 10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  11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:              12</w:t>
            </w:r>
            <w:r w:rsidRPr="00495B9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:   </w:t>
            </w:r>
          </w:p>
        </w:tc>
      </w:tr>
      <w:tr w:rsidR="00B506B0" w:rsidRPr="00495B92" w:rsidTr="00B506B0">
        <w:trPr>
          <w:trHeight w:val="1052"/>
        </w:trPr>
        <w:tc>
          <w:tcPr>
            <w:tcW w:w="9918" w:type="dxa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Number of students on BEST team by race (</w:t>
            </w:r>
            <w:r w:rsidRPr="00495B92">
              <w:rPr>
                <w:rFonts w:ascii="Arial" w:hAnsi="Arial" w:cs="Arial"/>
                <w:b/>
                <w:sz w:val="20"/>
                <w:szCs w:val="20"/>
                <w:u w:val="single"/>
              </w:rPr>
              <w:t>optional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African-American:            Asian American:                    Hispanic:                    Native American:</w:t>
            </w:r>
          </w:p>
          <w:p w:rsidR="00B506B0" w:rsidRPr="00495B92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White:                    Other:</w:t>
            </w:r>
          </w:p>
        </w:tc>
      </w:tr>
      <w:tr w:rsidR="00B506B0" w:rsidRPr="00495B92" w:rsidTr="00B506B0">
        <w:trPr>
          <w:trHeight w:val="710"/>
        </w:trPr>
        <w:tc>
          <w:tcPr>
            <w:tcW w:w="9918" w:type="dxa"/>
            <w:vAlign w:val="center"/>
          </w:tcPr>
          <w:p w:rsidR="001E06D5" w:rsidRPr="00495B92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Total number of students on BEST team:</w:t>
            </w:r>
            <w:r w:rsidR="00F454A7" w:rsidRPr="00495B92">
              <w:rPr>
                <w:rFonts w:ascii="Arial" w:hAnsi="Arial" w:cs="Arial"/>
                <w:b/>
                <w:sz w:val="20"/>
                <w:szCs w:val="20"/>
              </w:rPr>
              <w:t>_________</w:t>
            </w:r>
          </w:p>
          <w:p w:rsidR="00B506B0" w:rsidRPr="00495B92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Number of males: _________      Number of females: _______</w:t>
            </w:r>
          </w:p>
        </w:tc>
      </w:tr>
      <w:tr w:rsidR="00B506B0" w:rsidRPr="00495B92" w:rsidTr="00B506B0">
        <w:trPr>
          <w:trHeight w:val="710"/>
        </w:trPr>
        <w:tc>
          <w:tcPr>
            <w:tcW w:w="9918" w:type="dxa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robot: __________      </w:t>
            </w:r>
          </w:p>
          <w:p w:rsidR="00B506B0" w:rsidRPr="00495B92" w:rsidRDefault="00B506B0" w:rsidP="00B506B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Total male:  _________                  Total female: _________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BEST Award: _________                   </w:t>
            </w:r>
          </w:p>
          <w:p w:rsidR="00B506B0" w:rsidRPr="00495B92" w:rsidRDefault="00B506B0" w:rsidP="00B506B0">
            <w:pPr>
              <w:spacing w:before="12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Total male:  ________                Total female:  _________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B506B0" w:rsidP="00F454A7">
            <w:pPr>
              <w:spacing w:before="8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Approximate number of students on your BEST team likely to pursue careers in engineering, science, math, or technology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F454A7" w:rsidRPr="00495B92">
              <w:rPr>
                <w:rFonts w:ascii="Arial" w:hAnsi="Arial" w:cs="Arial"/>
                <w:b/>
                <w:sz w:val="20"/>
                <w:szCs w:val="20"/>
              </w:rPr>
              <w:t>_______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Total # of male: </w:t>
            </w:r>
            <w:r w:rsidR="00F454A7" w:rsidRPr="00495B92">
              <w:rPr>
                <w:rFonts w:ascii="Arial" w:hAnsi="Arial" w:cs="Arial"/>
                <w:b/>
                <w:sz w:val="20"/>
                <w:szCs w:val="20"/>
              </w:rPr>
              <w:t>_______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  Total # of female:</w:t>
            </w:r>
            <w:r w:rsidR="00F454A7" w:rsidRPr="00495B92">
              <w:rPr>
                <w:rFonts w:ascii="Arial" w:hAnsi="Arial" w:cs="Arial"/>
                <w:b/>
                <w:sz w:val="20"/>
                <w:szCs w:val="20"/>
              </w:rPr>
              <w:t xml:space="preserve"> ________</w:t>
            </w:r>
          </w:p>
        </w:tc>
      </w:tr>
      <w:tr w:rsidR="00B506B0" w:rsidRPr="00495B92" w:rsidTr="00B506B0">
        <w:trPr>
          <w:trHeight w:val="432"/>
        </w:trPr>
        <w:tc>
          <w:tcPr>
            <w:tcW w:w="9918" w:type="dxa"/>
            <w:vAlign w:val="center"/>
          </w:tcPr>
          <w:p w:rsidR="00B506B0" w:rsidRPr="00495B92" w:rsidRDefault="00B506B0" w:rsidP="00B506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Total number of adult mentors assisting your BEST team (NOT including teachers):</w:t>
            </w:r>
          </w:p>
        </w:tc>
      </w:tr>
      <w:tr w:rsidR="00B506B0" w:rsidRPr="00495B92" w:rsidTr="00B506B0">
        <w:trPr>
          <w:trHeight w:val="728"/>
        </w:trPr>
        <w:tc>
          <w:tcPr>
            <w:tcW w:w="9918" w:type="dxa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This year, is BEST being integrated into any STEM (Science, Technology, Engineering, Math) curricula at your school?  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YES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NO  </w:t>
            </w:r>
          </w:p>
        </w:tc>
      </w:tr>
      <w:tr w:rsidR="00B506B0" w:rsidRPr="00495B92" w:rsidTr="00B506B0">
        <w:trPr>
          <w:trHeight w:val="845"/>
        </w:trPr>
        <w:tc>
          <w:tcPr>
            <w:tcW w:w="9918" w:type="dxa"/>
          </w:tcPr>
          <w:p w:rsidR="00F454A7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As a direct result of participation in BEST, has your school adopted/developed an engineering course(s) or curriculum?</w:t>
            </w:r>
          </w:p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YES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NO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N/</w:t>
            </w:r>
            <w:r w:rsidR="00DE52EF" w:rsidRPr="00495B92">
              <w:rPr>
                <w:rFonts w:ascii="Arial" w:hAnsi="Arial" w:cs="Arial"/>
                <w:b/>
                <w:sz w:val="20"/>
                <w:szCs w:val="20"/>
              </w:rPr>
              <w:t>A (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>our school does not offer engineering courses/curr.)</w:t>
            </w:r>
          </w:p>
        </w:tc>
      </w:tr>
      <w:tr w:rsidR="00B506B0" w:rsidTr="00B506B0">
        <w:trPr>
          <w:trHeight w:val="845"/>
        </w:trPr>
        <w:tc>
          <w:tcPr>
            <w:tcW w:w="9918" w:type="dxa"/>
          </w:tcPr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>Of the software provided by BEST Robotics, our team/school used the following (check all that apply):</w:t>
            </w:r>
          </w:p>
          <w:p w:rsidR="00B506B0" w:rsidRPr="00495B92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95B92">
              <w:rPr>
                <w:rFonts w:ascii="Arial" w:hAnsi="Arial" w:cs="Arial"/>
                <w:b/>
                <w:sz w:val="20"/>
                <w:szCs w:val="20"/>
              </w:rPr>
              <w:t>SolidWorks</w:t>
            </w:r>
            <w:proofErr w:type="spellEnd"/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DE52EF" w:rsidRPr="00495B9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95B92">
              <w:rPr>
                <w:rFonts w:ascii="Arial" w:hAnsi="Arial" w:cs="Arial"/>
                <w:b/>
                <w:sz w:val="20"/>
                <w:szCs w:val="20"/>
              </w:rPr>
              <w:t>MathWorks</w:t>
            </w:r>
            <w:proofErr w:type="spellEnd"/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95B92">
              <w:rPr>
                <w:rFonts w:ascii="Arial" w:hAnsi="Arial" w:cs="Arial"/>
                <w:b/>
                <w:sz w:val="20"/>
                <w:szCs w:val="20"/>
              </w:rPr>
              <w:t>Simulink</w:t>
            </w:r>
            <w:proofErr w:type="spellEnd"/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easyCv4           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>RobotC</w:t>
            </w:r>
            <w:proofErr w:type="spellEnd"/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506B0" w:rsidRDefault="00B506B0" w:rsidP="000F765A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Pr="00495B92">
              <w:rPr>
                <w:rFonts w:ascii="Arial" w:hAnsi="Arial" w:cs="Arial"/>
                <w:b/>
                <w:sz w:val="20"/>
                <w:szCs w:val="20"/>
              </w:rPr>
              <w:t>Mathematica</w:t>
            </w:r>
            <w:proofErr w:type="spellEnd"/>
            <w:r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E52EF" w:rsidRPr="00495B9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>HSM</w:t>
            </w:r>
            <w:r w:rsidR="00DE52EF" w:rsidRPr="00495B92">
              <w:rPr>
                <w:rFonts w:ascii="Arial" w:hAnsi="Arial" w:cs="Arial"/>
                <w:b/>
                <w:sz w:val="20"/>
                <w:szCs w:val="20"/>
              </w:rPr>
              <w:t>Works</w:t>
            </w:r>
            <w:proofErr w:type="spellEnd"/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>HSMXpress</w:t>
            </w:r>
            <w:proofErr w:type="spellEnd"/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="000F765A" w:rsidRPr="00495B92">
              <w:rPr>
                <w:rFonts w:ascii="Arial" w:hAnsi="Arial" w:cs="Arial"/>
                <w:b/>
                <w:sz w:val="20"/>
                <w:szCs w:val="20"/>
              </w:rPr>
              <w:t>Solidwize</w:t>
            </w:r>
            <w:proofErr w:type="spellEnd"/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>SolidWorks</w:t>
            </w:r>
            <w:proofErr w:type="spellEnd"/>
            <w:r w:rsidR="001E06D5" w:rsidRPr="00495B92">
              <w:rPr>
                <w:rFonts w:ascii="Arial" w:hAnsi="Arial" w:cs="Arial"/>
                <w:b/>
                <w:sz w:val="20"/>
                <w:szCs w:val="20"/>
              </w:rPr>
              <w:t xml:space="preserve"> Training)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</w:tbl>
    <w:p w:rsidR="00B506B0" w:rsidRDefault="00B506B0">
      <w:pPr>
        <w:rPr>
          <w:rFonts w:ascii="Arial" w:hAnsi="Arial" w:cs="Arial"/>
          <w:b/>
          <w:sz w:val="20"/>
          <w:szCs w:val="20"/>
        </w:rPr>
      </w:pPr>
    </w:p>
    <w:sectPr w:rsidR="00B506B0" w:rsidSect="00B506B0">
      <w:footerReference w:type="default" r:id="rId7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C6" w:rsidRDefault="005D38C6">
      <w:r>
        <w:separator/>
      </w:r>
    </w:p>
  </w:endnote>
  <w:endnote w:type="continuationSeparator" w:id="0">
    <w:p w:rsidR="005D38C6" w:rsidRDefault="005D3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814" w:rsidRDefault="0016425B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</w:t>
    </w:r>
    <w:r w:rsidR="00326CD2">
      <w:rPr>
        <w:rFonts w:ascii="Arial" w:hAnsi="Arial" w:cs="Arial"/>
        <w:sz w:val="16"/>
        <w:szCs w:val="16"/>
      </w:rPr>
      <w:t>opyright © 2013</w:t>
    </w:r>
    <w:r w:rsidR="00845814">
      <w:rPr>
        <w:rFonts w:ascii="Arial" w:hAnsi="Arial" w:cs="Arial"/>
        <w:sz w:val="16"/>
        <w:szCs w:val="16"/>
      </w:rPr>
      <w:t xml:space="preserve"> BEST Robotics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C6" w:rsidRDefault="005D38C6">
      <w:r>
        <w:separator/>
      </w:r>
    </w:p>
  </w:footnote>
  <w:footnote w:type="continuationSeparator" w:id="0">
    <w:p w:rsidR="005D38C6" w:rsidRDefault="005D38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FAB"/>
    <w:rsid w:val="000714B8"/>
    <w:rsid w:val="00095BEE"/>
    <w:rsid w:val="000D41BC"/>
    <w:rsid w:val="000F765A"/>
    <w:rsid w:val="001407AC"/>
    <w:rsid w:val="0016425B"/>
    <w:rsid w:val="00186322"/>
    <w:rsid w:val="001E06D5"/>
    <w:rsid w:val="002061BA"/>
    <w:rsid w:val="002E19DC"/>
    <w:rsid w:val="00326CD2"/>
    <w:rsid w:val="004255BD"/>
    <w:rsid w:val="00481C1C"/>
    <w:rsid w:val="004839E0"/>
    <w:rsid w:val="00495B92"/>
    <w:rsid w:val="004A011E"/>
    <w:rsid w:val="004A44DF"/>
    <w:rsid w:val="004B20CC"/>
    <w:rsid w:val="004E1DC3"/>
    <w:rsid w:val="005039BC"/>
    <w:rsid w:val="00510DAC"/>
    <w:rsid w:val="0055737A"/>
    <w:rsid w:val="005652E7"/>
    <w:rsid w:val="005D38C6"/>
    <w:rsid w:val="005F1762"/>
    <w:rsid w:val="006C4C31"/>
    <w:rsid w:val="006D0489"/>
    <w:rsid w:val="006F1692"/>
    <w:rsid w:val="006F7DED"/>
    <w:rsid w:val="007057CA"/>
    <w:rsid w:val="00775CEE"/>
    <w:rsid w:val="007C4A25"/>
    <w:rsid w:val="007C782F"/>
    <w:rsid w:val="007F09C2"/>
    <w:rsid w:val="00822533"/>
    <w:rsid w:val="008315BF"/>
    <w:rsid w:val="00845814"/>
    <w:rsid w:val="008505B3"/>
    <w:rsid w:val="008E2443"/>
    <w:rsid w:val="0090279F"/>
    <w:rsid w:val="009109E0"/>
    <w:rsid w:val="00967FAB"/>
    <w:rsid w:val="009B57A2"/>
    <w:rsid w:val="009E6879"/>
    <w:rsid w:val="00A01E7B"/>
    <w:rsid w:val="00A3313A"/>
    <w:rsid w:val="00AD4C18"/>
    <w:rsid w:val="00AF1218"/>
    <w:rsid w:val="00B06542"/>
    <w:rsid w:val="00B506B0"/>
    <w:rsid w:val="00BB47FA"/>
    <w:rsid w:val="00C73A2D"/>
    <w:rsid w:val="00CA5BE2"/>
    <w:rsid w:val="00CB4CA8"/>
    <w:rsid w:val="00CD24B1"/>
    <w:rsid w:val="00CD47E1"/>
    <w:rsid w:val="00DD3446"/>
    <w:rsid w:val="00DE52EF"/>
    <w:rsid w:val="00E80AC9"/>
    <w:rsid w:val="00F072DA"/>
    <w:rsid w:val="00F1160E"/>
    <w:rsid w:val="00F158A6"/>
    <w:rsid w:val="00F401C2"/>
    <w:rsid w:val="00F454A7"/>
    <w:rsid w:val="00F50169"/>
    <w:rsid w:val="00F57493"/>
    <w:rsid w:val="00F7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7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7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7AC"/>
    <w:pPr>
      <w:tabs>
        <w:tab w:val="center" w:pos="4320"/>
        <w:tab w:val="right" w:pos="8640"/>
      </w:tabs>
    </w:pPr>
  </w:style>
  <w:style w:type="character" w:styleId="Hyperlink">
    <w:name w:val="Hyperlink"/>
    <w:rsid w:val="00140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lankgw\Application%20Data\Microsoft\Templates\BEST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BEST Manual</Template>
  <TotalTime>10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BECE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creator>George Blanks</dc:creator>
  <cp:lastModifiedBy>greg</cp:lastModifiedBy>
  <cp:revision>7</cp:revision>
  <cp:lastPrinted>2005-08-10T14:43:00Z</cp:lastPrinted>
  <dcterms:created xsi:type="dcterms:W3CDTF">2012-08-24T12:22:00Z</dcterms:created>
  <dcterms:modified xsi:type="dcterms:W3CDTF">2013-08-01T04:01:00Z</dcterms:modified>
</cp:coreProperties>
</file>